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ompany Name"/>
        <w:tag w:val=""/>
        <w:id w:val="887223124"/>
        <w:placeholder>
          <w:docPart w:val="E952A89AB8484A3C8913F5C59CF00EB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70612F" w:rsidRDefault="0036498E">
          <w:pPr>
            <w:pStyle w:val="Subtitle"/>
          </w:pPr>
          <w:r>
            <w:t>Petroleum Equipment Company Phone 601-932-9100 Fax 601-936-8119</w:t>
          </w:r>
        </w:p>
      </w:sdtContent>
    </w:sdt>
    <w:p w:rsidR="0070612F" w:rsidRDefault="00204D36">
      <w:pPr>
        <w:pStyle w:val="Heading1"/>
        <w:pBdr>
          <w:top w:val="single" w:sz="4" w:space="1" w:color="7F7F7F" w:themeColor="text1" w:themeTint="80"/>
        </w:pBdr>
      </w:pPr>
      <w:r>
        <w:t>BUSINESS CONTACT INFORMATION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ontact information"/>
      </w:tblPr>
      <w:tblGrid>
        <w:gridCol w:w="2697"/>
        <w:gridCol w:w="2697"/>
        <w:gridCol w:w="2698"/>
        <w:gridCol w:w="2698"/>
      </w:tblGrid>
      <w:tr w:rsidR="0070612F"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Title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 w:rsidP="0036498E">
            <w:pPr>
              <w:ind w:left="0"/>
            </w:pP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Date business commenced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Company name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sdt>
              <w:sdtPr>
                <w:id w:val="-39505598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Sole proprietorship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Phone | Fax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sdt>
              <w:sdtPr>
                <w:id w:val="-19348826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Partnership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E-mail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sdt>
              <w:sdtPr>
                <w:id w:val="9591864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Corporation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Registered company address</w:t>
            </w:r>
          </w:p>
          <w:p w:rsidR="0070612F" w:rsidRDefault="00204D36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sdt>
              <w:sdtPr>
                <w:id w:val="196932056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Other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</w:tbl>
    <w:p w:rsidR="0070612F" w:rsidRDefault="00204D36">
      <w:pPr>
        <w:pStyle w:val="Heading1"/>
      </w:pPr>
      <w:r>
        <w:t>BUSINESS AND CREDIT INFORMATION</w:t>
      </w:r>
    </w:p>
    <w:tbl>
      <w:tblPr>
        <w:tblW w:w="5000" w:type="pct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and credit information"/>
      </w:tblPr>
      <w:tblGrid>
        <w:gridCol w:w="2697"/>
        <w:gridCol w:w="2697"/>
        <w:gridCol w:w="2698"/>
        <w:gridCol w:w="2698"/>
      </w:tblGrid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Bank name: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How long at current address?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Primary business address</w:t>
            </w:r>
          </w:p>
          <w:p w:rsidR="0070612F" w:rsidRDefault="00204D36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Phone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Phone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Fax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Account number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E-mail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Type of account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sdt>
              <w:sdtPr>
                <w:id w:val="-94946996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Savings </w:t>
            </w:r>
            <w:sdt>
              <w:sdtPr>
                <w:id w:val="9383287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Checking </w:t>
            </w:r>
            <w:sdt>
              <w:sdtPr>
                <w:id w:val="23775172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Other</w:t>
            </w:r>
          </w:p>
        </w:tc>
      </w:tr>
    </w:tbl>
    <w:p w:rsidR="0070612F" w:rsidRDefault="00204D36">
      <w:pPr>
        <w:pStyle w:val="Heading1"/>
      </w:pPr>
      <w:r>
        <w:t>BUSINESS/TRADE REFERENCES</w:t>
      </w:r>
    </w:p>
    <w:tbl>
      <w:tblPr>
        <w:tblW w:w="5000" w:type="pct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and trade references"/>
      </w:tblPr>
      <w:tblGrid>
        <w:gridCol w:w="2697"/>
        <w:gridCol w:w="2697"/>
        <w:gridCol w:w="2698"/>
        <w:gridCol w:w="2698"/>
      </w:tblGrid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Company name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Phone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Address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Fax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E-mail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Type of account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Other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Company name</w:t>
            </w:r>
          </w:p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Phone</w:t>
            </w:r>
          </w:p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Address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Fax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City, State</w:t>
            </w:r>
            <w:r>
              <w:t xml:space="preserve"> ZIP Code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E-mail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Type of account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Other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Company name</w:t>
            </w:r>
          </w:p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Phone</w:t>
            </w:r>
          </w:p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Address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Fax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E-mail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  <w:tr w:rsidR="0070612F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Type of account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sdt>
              <w:sdtPr>
                <w:id w:val="3785133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Savings </w:t>
            </w:r>
            <w:sdt>
              <w:sdtPr>
                <w:id w:val="-19557008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Checking </w:t>
            </w:r>
            <w:sdt>
              <w:sdtPr>
                <w:id w:val="-7316166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Other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204D36">
            <w:pPr>
              <w:pStyle w:val="Heading2"/>
            </w:pPr>
            <w:r>
              <w:t>Other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0612F" w:rsidRDefault="0070612F"/>
        </w:tc>
      </w:tr>
    </w:tbl>
    <w:p w:rsidR="0070612F" w:rsidRDefault="00204D36">
      <w:pPr>
        <w:pStyle w:val="Heading1"/>
        <w:pBdr>
          <w:bottom w:val="single" w:sz="4" w:space="1" w:color="7F7F7F" w:themeColor="text1" w:themeTint="80"/>
        </w:pBdr>
      </w:pPr>
      <w:r>
        <w:t>agreement</w:t>
      </w:r>
    </w:p>
    <w:p w:rsidR="0070612F" w:rsidRDefault="00204D36">
      <w:pPr>
        <w:pStyle w:val="ListParagraph"/>
      </w:pPr>
      <w:bookmarkStart w:id="0" w:name="_GoBack"/>
      <w:bookmarkEnd w:id="0"/>
      <w:r>
        <w:t xml:space="preserve">By submitting this application, you authorize </w:t>
      </w:r>
      <w:sdt>
        <w:sdtPr>
          <w:alias w:val="Company Name"/>
          <w:tag w:val=""/>
          <w:id w:val="610408020"/>
          <w:placeholder>
            <w:docPart w:val="E952A89AB8484A3C8913F5C59CF00EB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6498E">
            <w:t>Petroleum Equipment Company Phone 601-932-9100 Fax 601-936-8119</w:t>
          </w:r>
        </w:sdtContent>
      </w:sdt>
      <w:r>
        <w:t xml:space="preserve"> to make inquiries into the banking and business/trade references that you have supplied.</w:t>
      </w:r>
    </w:p>
    <w:p w:rsidR="0070612F" w:rsidRDefault="00204D36">
      <w:pPr>
        <w:pStyle w:val="Heading1"/>
        <w:pBdr>
          <w:top w:val="single" w:sz="4" w:space="1" w:color="7F7F7F" w:themeColor="text1" w:themeTint="80"/>
        </w:pBdr>
      </w:pPr>
      <w:r>
        <w:t>SIGNATURES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1618"/>
        <w:gridCol w:w="3776"/>
        <w:gridCol w:w="1619"/>
        <w:gridCol w:w="3777"/>
      </w:tblGrid>
      <w:tr w:rsidR="0070612F">
        <w:trPr>
          <w:trHeight w:val="590"/>
        </w:trPr>
        <w:tc>
          <w:tcPr>
            <w:tcW w:w="750" w:type="pct"/>
            <w:vAlign w:val="bottom"/>
          </w:tcPr>
          <w:p w:rsidR="0070612F" w:rsidRDefault="00204D36">
            <w:pPr>
              <w:pStyle w:val="Heading2"/>
            </w:pPr>
            <w:r>
              <w:t>Signature</w:t>
            </w:r>
          </w:p>
        </w:tc>
        <w:tc>
          <w:tcPr>
            <w:tcW w:w="1750" w:type="pct"/>
          </w:tcPr>
          <w:p w:rsidR="0070612F" w:rsidRDefault="0070612F"/>
        </w:tc>
        <w:tc>
          <w:tcPr>
            <w:tcW w:w="750" w:type="pct"/>
            <w:vAlign w:val="bottom"/>
          </w:tcPr>
          <w:p w:rsidR="0070612F" w:rsidRDefault="00204D36">
            <w:pPr>
              <w:pStyle w:val="Heading2"/>
            </w:pPr>
            <w:r>
              <w:t>Signature</w:t>
            </w:r>
          </w:p>
        </w:tc>
        <w:tc>
          <w:tcPr>
            <w:tcW w:w="1750" w:type="pct"/>
          </w:tcPr>
          <w:p w:rsidR="0070612F" w:rsidRDefault="0070612F"/>
        </w:tc>
      </w:tr>
      <w:tr w:rsidR="0070612F">
        <w:tc>
          <w:tcPr>
            <w:tcW w:w="750" w:type="pct"/>
          </w:tcPr>
          <w:p w:rsidR="0070612F" w:rsidRDefault="00204D36">
            <w:pPr>
              <w:pStyle w:val="Heading2"/>
            </w:pPr>
            <w:r>
              <w:t>Name and</w:t>
            </w:r>
            <w:r>
              <w:t xml:space="preserve"> Title</w:t>
            </w:r>
          </w:p>
        </w:tc>
        <w:tc>
          <w:tcPr>
            <w:tcW w:w="1750" w:type="pct"/>
          </w:tcPr>
          <w:p w:rsidR="0070612F" w:rsidRDefault="0070612F"/>
        </w:tc>
        <w:tc>
          <w:tcPr>
            <w:tcW w:w="750" w:type="pct"/>
          </w:tcPr>
          <w:p w:rsidR="0070612F" w:rsidRDefault="00204D36">
            <w:pPr>
              <w:pStyle w:val="Heading2"/>
            </w:pPr>
            <w:r>
              <w:t>Name and Title</w:t>
            </w:r>
          </w:p>
        </w:tc>
        <w:tc>
          <w:tcPr>
            <w:tcW w:w="1750" w:type="pct"/>
          </w:tcPr>
          <w:p w:rsidR="0070612F" w:rsidRDefault="0070612F"/>
        </w:tc>
      </w:tr>
      <w:tr w:rsidR="0070612F">
        <w:tc>
          <w:tcPr>
            <w:tcW w:w="750" w:type="pct"/>
          </w:tcPr>
          <w:p w:rsidR="0070612F" w:rsidRDefault="00204D36">
            <w:pPr>
              <w:pStyle w:val="Heading2"/>
            </w:pPr>
            <w:r>
              <w:t>Date</w:t>
            </w:r>
          </w:p>
        </w:tc>
        <w:tc>
          <w:tcPr>
            <w:tcW w:w="1750" w:type="pct"/>
          </w:tcPr>
          <w:p w:rsidR="0070612F" w:rsidRDefault="0070612F"/>
        </w:tc>
        <w:tc>
          <w:tcPr>
            <w:tcW w:w="750" w:type="pct"/>
          </w:tcPr>
          <w:p w:rsidR="0070612F" w:rsidRDefault="00204D36">
            <w:pPr>
              <w:pStyle w:val="Heading2"/>
            </w:pPr>
            <w:r>
              <w:t>Date</w:t>
            </w:r>
          </w:p>
        </w:tc>
        <w:tc>
          <w:tcPr>
            <w:tcW w:w="1750" w:type="pct"/>
          </w:tcPr>
          <w:p w:rsidR="0070612F" w:rsidRDefault="0070612F"/>
        </w:tc>
      </w:tr>
    </w:tbl>
    <w:p w:rsidR="0070612F" w:rsidRDefault="0070612F"/>
    <w:sectPr w:rsidR="0070612F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D36" w:rsidRDefault="00204D36">
      <w:pPr>
        <w:spacing w:before="0" w:after="0"/>
      </w:pPr>
      <w:r>
        <w:separator/>
      </w:r>
    </w:p>
  </w:endnote>
  <w:endnote w:type="continuationSeparator" w:id="0">
    <w:p w:rsidR="00204D36" w:rsidRDefault="00204D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D36" w:rsidRDefault="00204D36">
      <w:pPr>
        <w:spacing w:before="0" w:after="0"/>
      </w:pPr>
      <w:r>
        <w:separator/>
      </w:r>
    </w:p>
  </w:footnote>
  <w:footnote w:type="continuationSeparator" w:id="0">
    <w:p w:rsidR="00204D36" w:rsidRDefault="00204D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63021"/>
    <w:multiLevelType w:val="hybridMultilevel"/>
    <w:tmpl w:val="6E16BBD4"/>
    <w:lvl w:ilvl="0" w:tplc="4000BD2C">
      <w:start w:val="1"/>
      <w:numFmt w:val="decimal"/>
      <w:pStyle w:val="ListParagraph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8E"/>
    <w:rsid w:val="00204D36"/>
    <w:rsid w:val="0036498E"/>
    <w:rsid w:val="0070612F"/>
    <w:rsid w:val="00B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B7135D"/>
  <w15:chartTrackingRefBased/>
  <w15:docId w15:val="{66C9AD15-F3F9-47AA-B881-329943CA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60" w:after="60" w:line="240" w:lineRule="auto"/>
      <w:ind w:left="72" w:right="72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hd w:val="clear" w:color="auto" w:fill="D5DCE4" w:themeFill="text2" w:themeFillTint="33"/>
      <w:spacing w:before="0" w:after="0"/>
      <w:ind w:left="14" w:right="14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Theme="majorHAnsi" w:eastAsiaTheme="majorEastAsia" w:hAnsiTheme="majorHAnsi" w:cstheme="majorBidi"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120"/>
      <w:jc w:val="center"/>
    </w:pPr>
    <w:rPr>
      <w:rFonts w:asciiTheme="majorHAnsi" w:eastAsiaTheme="majorEastAsia" w:hAnsiTheme="majorHAnsi" w:cstheme="majorBidi"/>
      <w:cap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0"/>
      <w:ind w:left="72"/>
      <w:jc w:val="center"/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  <w:shd w:val="clear" w:color="auto" w:fill="D5DCE4" w:themeFill="text2" w:themeFillTint="33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Downloads\tf039736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52A89AB8484A3C8913F5C59CF00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2CF8A-B858-4550-B422-972E4A494679}"/>
      </w:docPartPr>
      <w:docPartBody>
        <w:p w:rsidR="00000000" w:rsidRDefault="009A0238">
          <w:pPr>
            <w:pStyle w:val="E952A89AB8484A3C8913F5C59CF00EB6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38"/>
    <w:rsid w:val="009A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52A89AB8484A3C8913F5C59CF00EB6">
    <w:name w:val="E952A89AB8484A3C8913F5C59CF00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871251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2012-12-10T03:14:00+00:00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1663456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TP103973690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59C5AF-DCE4-4646-9492-00896E76ABF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15F04108-EFC0-45CA-BD8E-6329D03F9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653CE2-AF2E-4DEC-9312-E0D5BA35D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tf03973691</Template>
  <TotalTime>11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Petroleum Equipment Company Phone 601-932-9100 Fax 601-936-8119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SERVICE</dc:creator>
  <cp:lastModifiedBy>SERVICE</cp:lastModifiedBy>
  <cp:revision>1</cp:revision>
  <cp:lastPrinted>2017-08-30T18:16:00Z</cp:lastPrinted>
  <dcterms:created xsi:type="dcterms:W3CDTF">2017-08-30T18:14:00Z</dcterms:created>
  <dcterms:modified xsi:type="dcterms:W3CDTF">2017-08-30T18:25:00Z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